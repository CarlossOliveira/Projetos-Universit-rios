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p w14:paraId="627665C5" w14:textId="77777777" w:rsidR="00F44A37" w:rsidRPr="002006FF" w:rsidRDefault="00000000">
      <w:pPr>
        <w:pStyle w:val="Title"/>
        <w:rPr>
          <w:lang w:val="pt-PT"/>
        </w:rPr>
      </w:pPr>
      <w:r>
        <w:rPr>
          <w:rFonts w:ascii="Baskerville Old Face" w:hAnsi="Baskerville Old Face"/>
          <w:noProof/>
          <w:color w:val="FFFFFF"/>
          <w:sz w:val="72"/>
          <w:szCs w:val="72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0EA21" wp14:editId="357E4E2B">
                <wp:simplePos x="0" y="0"/>
                <wp:positionH relativeFrom="page">
                  <wp:posOffset>6000749</wp:posOffset>
                </wp:positionH>
                <wp:positionV relativeFrom="paragraph">
                  <wp:posOffset>-914400</wp:posOffset>
                </wp:positionV>
                <wp:extent cx="1841501" cy="8178795"/>
                <wp:effectExtent l="0" t="0" r="25400" b="13335"/>
                <wp:wrapNone/>
                <wp:docPr id="1261428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817879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1" cap="flat">
                          <a:solidFill>
                            <a:schemeClr val="bg2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0835AC7E" id="Rectangle 2" o:spid="_x0000_s1026" style="position:absolute;margin-left:472.5pt;margin-top:-1in;width:145pt;height:64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" fillcolor="#e7e6e6" strokecolor="#e7e6e6 [3214]" strokeweight=".35281mm">
                <v:textbox inset="0,0,0,0"/>
                <w10:wrap anchorx="page"/>
              </v:rect>
            </w:pict>
          </mc:Fallback>
        </mc:AlternateContent>
      </w:r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Jogo 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Whack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>-</w:t>
      </w:r>
      <w:proofErr w:type="spellStart"/>
      <w:r>
        <w:rPr>
          <w:rFonts w:ascii="Baskerville Old Face" w:hAnsi="Baskerville Old Face"/>
          <w:color w:val="FFFFFF"/>
          <w:sz w:val="72"/>
          <w:szCs w:val="72"/>
          <w:lang w:val="pt-PT"/>
        </w:rPr>
        <w:t>a-Mole</w:t>
      </w:r>
      <w:proofErr w:type="spellEnd"/>
      <w:r>
        <w:rPr>
          <w:rFonts w:ascii="Baskerville Old Face" w:hAnsi="Baskerville Old Face"/>
          <w:color w:val="FFFFFF"/>
          <w:sz w:val="72"/>
          <w:szCs w:val="72"/>
          <w:lang w:val="pt-PT"/>
        </w:rPr>
        <w:t xml:space="preserve"> com Arduíno Uno</w:t>
      </w:r>
    </w:p>
    <w:p w14:paraId="732B26E2" w14:textId="77777777" w:rsidR="00F44A37" w:rsidRDefault="00F44A37">
      <w:pPr>
        <w:rPr>
          <w:lang w:val="pt-PT"/>
        </w:rPr>
      </w:pPr>
    </w:p>
    <w:p w14:paraId="597F90A7" w14:textId="77777777" w:rsidR="00F44A37" w:rsidRPr="002006FF" w:rsidRDefault="00000000">
      <w:pPr>
        <w:rPr>
          <w:lang w:val="pt-PT"/>
        </w:rPr>
      </w:pPr>
      <w:r>
        <w:rPr>
          <w:color w:val="FFFFFF"/>
          <w:lang w:val="pt-PT"/>
        </w:rPr>
        <w:t>Simulação Disponível no:</w:t>
      </w:r>
      <w:r>
        <w:rPr>
          <w:lang w:val="pt-PT"/>
        </w:rPr>
        <w:t xml:space="preserve">  </w:t>
      </w:r>
      <w:hyperlink r:id="rId6" w:history="1">
        <w:proofErr w:type="spellStart"/>
        <w:r w:rsidR="00F44A37">
          <w:rPr>
            <w:rStyle w:val="Hyperlink"/>
            <w:color w:val="auto"/>
            <w:lang w:val="pt-PT"/>
          </w:rPr>
          <w:t>Thinkercard</w:t>
        </w:r>
        <w:proofErr w:type="spellEnd"/>
      </w:hyperlink>
    </w:p>
    <w:p w14:paraId="0DDD4DE2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>Concebido Por: Carlos Oliveira</w:t>
      </w:r>
    </w:p>
    <w:p w14:paraId="7E018A33" w14:textId="77777777" w:rsidR="00F44A37" w:rsidRDefault="00F44A37">
      <w:pPr>
        <w:pStyle w:val="Heading1"/>
        <w:rPr>
          <w:color w:val="auto"/>
          <w:sz w:val="40"/>
          <w:szCs w:val="40"/>
          <w:lang w:val="pt-PT"/>
        </w:rPr>
      </w:pPr>
    </w:p>
    <w:p w14:paraId="1C1FC216" w14:textId="77777777" w:rsidR="00F44A37" w:rsidRDefault="00F44A37">
      <w:pPr>
        <w:rPr>
          <w:lang w:val="pt-PT"/>
        </w:rPr>
      </w:pPr>
    </w:p>
    <w:p w14:paraId="09658DB4" w14:textId="77777777" w:rsidR="00F44A37" w:rsidRDefault="00F44A37">
      <w:pPr>
        <w:rPr>
          <w:lang w:val="pt-PT"/>
        </w:rPr>
      </w:pPr>
    </w:p>
    <w:p w14:paraId="17F9DF5A" w14:textId="77777777" w:rsidR="00F44A37" w:rsidRDefault="00F44A37">
      <w:pPr>
        <w:rPr>
          <w:lang w:val="pt-PT"/>
        </w:rPr>
      </w:pPr>
    </w:p>
    <w:p w14:paraId="67FA3292" w14:textId="77777777" w:rsidR="00F44A37" w:rsidRDefault="00F44A37">
      <w:pPr>
        <w:rPr>
          <w:lang w:val="pt-PT"/>
        </w:rPr>
      </w:pPr>
    </w:p>
    <w:p w14:paraId="0472F1B2" w14:textId="77777777" w:rsidR="00F44A37" w:rsidRDefault="00F44A37">
      <w:pPr>
        <w:rPr>
          <w:lang w:val="pt-PT"/>
        </w:rPr>
      </w:pPr>
    </w:p>
    <w:p w14:paraId="48AEE74C" w14:textId="77777777" w:rsidR="00F44A37" w:rsidRDefault="00F44A37">
      <w:pPr>
        <w:rPr>
          <w:lang w:val="pt-PT"/>
        </w:rPr>
      </w:pPr>
    </w:p>
    <w:p w14:paraId="78EC19D6" w14:textId="77777777" w:rsidR="00F44A37" w:rsidRDefault="00F44A37">
      <w:pPr>
        <w:rPr>
          <w:lang w:val="pt-PT"/>
        </w:rPr>
      </w:pPr>
    </w:p>
    <w:p w14:paraId="14A80EAC" w14:textId="77777777" w:rsidR="00F44A37" w:rsidRDefault="00F44A37">
      <w:pPr>
        <w:rPr>
          <w:lang w:val="pt-PT"/>
        </w:rPr>
      </w:pPr>
    </w:p>
    <w:p w14:paraId="0E478D91" w14:textId="77777777" w:rsidR="00F44A37" w:rsidRDefault="00F44A37">
      <w:pPr>
        <w:rPr>
          <w:lang w:val="pt-PT"/>
        </w:rPr>
      </w:pPr>
    </w:p>
    <w:p w14:paraId="6A0EA62D" w14:textId="77777777" w:rsidR="00F44A37" w:rsidRDefault="00F44A37">
      <w:pPr>
        <w:rPr>
          <w:lang w:val="pt-PT"/>
        </w:rPr>
      </w:pPr>
    </w:p>
    <w:p w14:paraId="4F09F685" w14:textId="77777777" w:rsidR="00F44A37" w:rsidRDefault="00F44A37">
      <w:pPr>
        <w:rPr>
          <w:lang w:val="pt-PT"/>
        </w:rPr>
      </w:pPr>
    </w:p>
    <w:p w14:paraId="4C4334EA" w14:textId="77777777" w:rsidR="00F44A37" w:rsidRDefault="00F44A37">
      <w:pPr>
        <w:rPr>
          <w:lang w:val="pt-PT"/>
        </w:rPr>
      </w:pPr>
    </w:p>
    <w:p w14:paraId="4951E4BA" w14:textId="77777777" w:rsidR="00F44A37" w:rsidRDefault="00F44A37">
      <w:pPr>
        <w:rPr>
          <w:lang w:val="pt-PT"/>
        </w:rPr>
      </w:pPr>
    </w:p>
    <w:p w14:paraId="65C086BD" w14:textId="77777777" w:rsidR="00F44A37" w:rsidRDefault="00F44A37">
      <w:pPr>
        <w:rPr>
          <w:lang w:val="pt-PT"/>
        </w:rPr>
      </w:pPr>
    </w:p>
    <w:p w14:paraId="25FDF254" w14:textId="77777777" w:rsidR="00F44A37" w:rsidRDefault="00F44A37">
      <w:pPr>
        <w:rPr>
          <w:lang w:val="pt-PT"/>
        </w:rPr>
      </w:pPr>
    </w:p>
    <w:p w14:paraId="1A46490D" w14:textId="77777777" w:rsidR="00F44A37" w:rsidRDefault="00F44A37">
      <w:pPr>
        <w:rPr>
          <w:lang w:val="pt-PT"/>
        </w:rPr>
      </w:pPr>
    </w:p>
    <w:p w14:paraId="156D249C" w14:textId="77777777" w:rsidR="00F44A37" w:rsidRDefault="00000000">
      <w:pPr>
        <w:pStyle w:val="Heading1"/>
      </w:pPr>
      <w:r>
        <w:rPr>
          <w:noProof/>
          <w:color w:val="FFFFFF"/>
          <w:sz w:val="40"/>
          <w:szCs w:val="40"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3B150" wp14:editId="256620C2">
                <wp:simplePos x="0" y="0"/>
                <wp:positionH relativeFrom="page">
                  <wp:posOffset>6330948</wp:posOffset>
                </wp:positionH>
                <wp:positionV relativeFrom="paragraph">
                  <wp:posOffset>-914400</wp:posOffset>
                </wp:positionV>
                <wp:extent cx="1473199" cy="1295403"/>
                <wp:effectExtent l="0" t="0" r="31751" b="19047"/>
                <wp:wrapNone/>
                <wp:docPr id="153497827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8AC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6" o:spid="_x0000_s1026" type="#_x0000_t32" style="position:absolute;margin-left:498.5pt;margin-top:-1in;width:116pt;height:102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6C05" wp14:editId="5053E8D6">
                <wp:simplePos x="0" y="0"/>
                <wp:positionH relativeFrom="page">
                  <wp:posOffset>6580822</wp:posOffset>
                </wp:positionH>
                <wp:positionV relativeFrom="paragraph">
                  <wp:posOffset>-990911</wp:posOffset>
                </wp:positionV>
                <wp:extent cx="1159514" cy="1317622"/>
                <wp:effectExtent l="35246" t="21904" r="18732" b="37782"/>
                <wp:wrapNone/>
                <wp:docPr id="2060364380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6E75480" id="Right Triangle 4" o:spid="_x0000_s1026" style="position:absolute;margin-left:518.15pt;margin-top:-78pt;width:91.3pt;height:103.75pt;rotation:-5898236fd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5TqxX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sz w:val="40"/>
          <w:szCs w:val="40"/>
          <w:lang w:val="pt-PT"/>
        </w:rPr>
        <w:t>- Componentes:</w:t>
      </w:r>
    </w:p>
    <w:p w14:paraId="17222095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3E183E99" wp14:editId="432639CA">
            <wp:extent cx="5943600" cy="1880865"/>
            <wp:effectExtent l="0" t="0" r="0" b="5085"/>
            <wp:docPr id="25078042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48B88B" w14:textId="77777777" w:rsidR="00F44A37" w:rsidRDefault="00F44A37">
      <w:pPr>
        <w:rPr>
          <w:lang w:val="pt-PT"/>
        </w:rPr>
      </w:pPr>
    </w:p>
    <w:p w14:paraId="67DC59C0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Circuito Elétrico:</w:t>
      </w:r>
    </w:p>
    <w:p w14:paraId="0B6C0FDE" w14:textId="77777777" w:rsidR="00F44A37" w:rsidRDefault="00000000">
      <w:pPr>
        <w:pStyle w:val="Heading1"/>
      </w:pPr>
      <w:r>
        <w:rPr>
          <w:noProof/>
        </w:rPr>
        <w:drawing>
          <wp:inline distT="0" distB="0" distL="0" distR="0" wp14:anchorId="2C83DBCB" wp14:editId="5993B351">
            <wp:extent cx="5587560" cy="4187686"/>
            <wp:effectExtent l="0" t="0" r="0" b="3314"/>
            <wp:docPr id="194556626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7560" cy="41876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BA96774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530996" wp14:editId="125ADE5D">
                <wp:simplePos x="0" y="0"/>
                <wp:positionH relativeFrom="page">
                  <wp:posOffset>81915</wp:posOffset>
                </wp:positionH>
                <wp:positionV relativeFrom="paragraph">
                  <wp:posOffset>528954</wp:posOffset>
                </wp:positionV>
                <wp:extent cx="1159514" cy="1317622"/>
                <wp:effectExtent l="16196" t="21904" r="37782" b="18732"/>
                <wp:wrapNone/>
                <wp:docPr id="1577311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500D0D" id="Right Triangle 4" o:spid="_x0000_s1026" style="position:absolute;margin-left:6.45pt;margin-top:41.65pt;width:91.3pt;height:103.75pt;rotation:5898254fd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3CF2A2A2" w14:textId="77777777" w:rsidR="00F44A37" w:rsidRDefault="00000000">
      <w:pPr>
        <w:jc w:val="center"/>
      </w:pP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C7881" wp14:editId="2B57AF54">
                <wp:simplePos x="0" y="0"/>
                <wp:positionH relativeFrom="page">
                  <wp:posOffset>6292845</wp:posOffset>
                </wp:positionH>
                <wp:positionV relativeFrom="paragraph">
                  <wp:posOffset>-924558</wp:posOffset>
                </wp:positionV>
                <wp:extent cx="1473209" cy="1295402"/>
                <wp:effectExtent l="0" t="0" r="31741" b="19048"/>
                <wp:wrapNone/>
                <wp:docPr id="3474223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9" cy="1295402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EC87" id="Straight Connector 6" o:spid="_x0000_s1026" type="#_x0000_t32" style="position:absolute;margin-left:495.5pt;margin-top:-72.8pt;width:116pt;height:102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DE169" wp14:editId="09ED6652">
                <wp:simplePos x="0" y="0"/>
                <wp:positionH relativeFrom="page">
                  <wp:posOffset>6540187</wp:posOffset>
                </wp:positionH>
                <wp:positionV relativeFrom="paragraph">
                  <wp:posOffset>-990921</wp:posOffset>
                </wp:positionV>
                <wp:extent cx="1159514" cy="1317622"/>
                <wp:effectExtent l="35246" t="21904" r="18732" b="37782"/>
                <wp:wrapNone/>
                <wp:docPr id="15311563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6F5B4C" id="Right Triangle 4" o:spid="_x0000_s1026" style="position:absolute;margin-left:515pt;margin-top:-78.05pt;width:91.3pt;height:103.75pt;rotation:-5898236fd;flip:y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7AFDDA" wp14:editId="50697886">
            <wp:extent cx="5943600" cy="2969898"/>
            <wp:effectExtent l="0" t="0" r="0" b="1902"/>
            <wp:docPr id="168613195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6045B" w14:textId="77777777" w:rsidR="00F44A37" w:rsidRDefault="00F44A37">
      <w:pPr>
        <w:pStyle w:val="Heading1"/>
        <w:rPr>
          <w:color w:val="FFFFFF"/>
          <w:sz w:val="40"/>
          <w:szCs w:val="40"/>
          <w:lang w:val="pt-PT"/>
        </w:rPr>
      </w:pPr>
    </w:p>
    <w:p w14:paraId="55F1F94A" w14:textId="77777777" w:rsidR="00F44A37" w:rsidRDefault="00000000">
      <w:pPr>
        <w:pStyle w:val="Heading1"/>
        <w:rPr>
          <w:color w:val="FFFFFF"/>
          <w:sz w:val="40"/>
          <w:szCs w:val="40"/>
          <w:lang w:val="pt-PT"/>
        </w:rPr>
      </w:pPr>
      <w:r>
        <w:rPr>
          <w:color w:val="FFFFFF"/>
          <w:sz w:val="40"/>
          <w:szCs w:val="40"/>
          <w:lang w:val="pt-PT"/>
        </w:rPr>
        <w:t>- Funcionamento e Estrutura do Programa:</w:t>
      </w:r>
    </w:p>
    <w:p w14:paraId="3EF56ABE" w14:textId="77777777" w:rsidR="00F44A37" w:rsidRDefault="00F44A37">
      <w:pPr>
        <w:rPr>
          <w:color w:val="FFFFFF"/>
          <w:lang w:val="pt-PT"/>
        </w:rPr>
      </w:pPr>
    </w:p>
    <w:p w14:paraId="680CD336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Este código implementa a lógica principal do jogo </w:t>
      </w:r>
      <w:proofErr w:type="spellStart"/>
      <w:r>
        <w:rPr>
          <w:color w:val="FFFFFF"/>
          <w:lang w:val="pt-PT"/>
        </w:rPr>
        <w:t>Whack</w:t>
      </w:r>
      <w:proofErr w:type="spellEnd"/>
      <w:r>
        <w:rPr>
          <w:color w:val="FFFFFF"/>
          <w:lang w:val="pt-PT"/>
        </w:rPr>
        <w:t>-</w:t>
      </w:r>
      <w:proofErr w:type="spellStart"/>
      <w:r>
        <w:rPr>
          <w:color w:val="FFFFFF"/>
          <w:lang w:val="pt-PT"/>
        </w:rPr>
        <w:t>a-Mole</w:t>
      </w:r>
      <w:proofErr w:type="spellEnd"/>
      <w:r>
        <w:rPr>
          <w:color w:val="FFFFFF"/>
          <w:lang w:val="pt-PT"/>
        </w:rPr>
        <w:t xml:space="preserve"> utilizando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Uno. Ele verifica se um botão foi pressionado enquanto um LED aleatório está aceso e utiliza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gerir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. </w:t>
      </w:r>
    </w:p>
    <w:p w14:paraId="4F0FB6CD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O </w:t>
      </w:r>
      <w:proofErr w:type="spellStart"/>
      <w:r>
        <w:rPr>
          <w:color w:val="FFFFFF"/>
          <w:lang w:val="pt-PT"/>
        </w:rPr>
        <w:t>loop</w:t>
      </w:r>
      <w:proofErr w:type="spellEnd"/>
      <w:r>
        <w:rPr>
          <w:color w:val="FFFFFF"/>
          <w:lang w:val="pt-PT"/>
        </w:rPr>
        <w:t xml:space="preserve"> principal verifica continuamente se o botão foi pressionado durante o tempo em que o LED aleatório está aceso. Para isso, utiliza a função 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() para medir o tempo decorrido desde o início do acendimento do LED, armazenado na variável </w:t>
      </w:r>
      <w:proofErr w:type="spellStart"/>
      <w:r>
        <w:rPr>
          <w:color w:val="FFFFFF"/>
          <w:lang w:val="pt-PT"/>
        </w:rPr>
        <w:t>tempo_inicio</w:t>
      </w:r>
      <w:proofErr w:type="spellEnd"/>
      <w:r>
        <w:rPr>
          <w:color w:val="FFFFFF"/>
          <w:lang w:val="pt-PT"/>
        </w:rPr>
        <w:t xml:space="preserve">. O código implementa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para evitar leituras erradas do botão. Se o estado do botão, armazenado na variável </w:t>
      </w:r>
      <w:proofErr w:type="spellStart"/>
      <w:r>
        <w:rPr>
          <w:color w:val="FFFFFF"/>
          <w:lang w:val="pt-PT"/>
        </w:rPr>
        <w:t>leitura_estado_botao</w:t>
      </w:r>
      <w:proofErr w:type="spellEnd"/>
      <w:r>
        <w:rPr>
          <w:color w:val="FFFFFF"/>
          <w:lang w:val="pt-PT"/>
        </w:rPr>
        <w:t xml:space="preserve">, mudar, o tempo do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>, armazenado na variável </w:t>
      </w:r>
      <w:proofErr w:type="spellStart"/>
      <w:r>
        <w:rPr>
          <w:color w:val="FFFFFF"/>
          <w:lang w:val="pt-PT"/>
        </w:rPr>
        <w:t>ultimo_tempo_debounce</w:t>
      </w:r>
      <w:proofErr w:type="spellEnd"/>
      <w:r>
        <w:rPr>
          <w:color w:val="FFFFFF"/>
          <w:lang w:val="pt-PT"/>
        </w:rPr>
        <w:t xml:space="preserve">, é atualizado. Se o tempo decorrido desde o último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for maior que o tempo de </w:t>
      </w:r>
      <w:proofErr w:type="spellStart"/>
      <w:r>
        <w:rPr>
          <w:color w:val="FFFFFF"/>
          <w:lang w:val="pt-PT"/>
        </w:rPr>
        <w:t>debounce</w:t>
      </w:r>
      <w:proofErr w:type="spellEnd"/>
      <w:r>
        <w:rPr>
          <w:color w:val="FFFFFF"/>
          <w:lang w:val="pt-PT"/>
        </w:rPr>
        <w:t xml:space="preserve"> estabelecido, armazenado na variável </w:t>
      </w:r>
      <w:proofErr w:type="spellStart"/>
      <w:r>
        <w:rPr>
          <w:color w:val="FFFFFF"/>
          <w:lang w:val="pt-PT"/>
        </w:rPr>
        <w:t>tempo_debounce</w:t>
      </w:r>
      <w:proofErr w:type="spellEnd"/>
      <w:r>
        <w:rPr>
          <w:color w:val="FFFFFF"/>
          <w:lang w:val="pt-PT"/>
        </w:rPr>
        <w:t>, o estado do botão é atualizado.</w:t>
      </w:r>
    </w:p>
    <w:p w14:paraId="28E4BDCD" w14:textId="0929F681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Se o botão for pressionado (estado do botão igual a LOW) durante o tempo em que o LED está aceso, são realizadas operações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para atualizar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>. O LED atual, armazenado na variável </w:t>
      </w:r>
      <w:proofErr w:type="spellStart"/>
      <w:r>
        <w:rPr>
          <w:color w:val="FFFFFF"/>
          <w:lang w:val="pt-PT"/>
        </w:rPr>
        <w:t>led_atual</w:t>
      </w:r>
      <w:proofErr w:type="spellEnd"/>
      <w:r>
        <w:rPr>
          <w:color w:val="FFFFFF"/>
          <w:lang w:val="pt-PT"/>
        </w:rPr>
        <w:t>, é deslocado para a esquerda (&lt;&lt;) com base no número aleatório gerado, armazenado na variável </w:t>
      </w:r>
      <w:proofErr w:type="spellStart"/>
      <w:r>
        <w:rPr>
          <w:color w:val="FFFFFF"/>
          <w:lang w:val="pt-PT"/>
        </w:rPr>
        <w:t>led_aleatorio</w:t>
      </w:r>
      <w:proofErr w:type="spellEnd"/>
      <w:r>
        <w:rPr>
          <w:color w:val="FFFFFF"/>
          <w:lang w:val="pt-PT"/>
        </w:rPr>
        <w:t xml:space="preserve">. O estado dos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acesos, armazenado na variável 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, é atualizado utilizando a operação OR </w:t>
      </w:r>
      <w:proofErr w:type="spellStart"/>
      <w:r>
        <w:rPr>
          <w:color w:val="FFFFFF"/>
          <w:lang w:val="pt-PT"/>
        </w:rPr>
        <w:t>bitwise</w:t>
      </w:r>
      <w:proofErr w:type="spellEnd"/>
      <w:r>
        <w:rPr>
          <w:color w:val="FFFFFF"/>
          <w:lang w:val="pt-PT"/>
        </w:rPr>
        <w:t xml:space="preserve"> (|). No fim, se a variável </w:t>
      </w:r>
      <w:proofErr w:type="spellStart"/>
      <w:r>
        <w:rPr>
          <w:color w:val="FFFFFF"/>
          <w:lang w:val="pt-PT"/>
        </w:rPr>
        <w:t>leds_acesos</w:t>
      </w:r>
      <w:proofErr w:type="spellEnd"/>
      <w:r>
        <w:rPr>
          <w:color w:val="FFFFFF"/>
          <w:lang w:val="pt-PT"/>
        </w:rPr>
        <w:t xml:space="preserve"> corresponder a um valor predefinido (valor correspondente a todos os </w:t>
      </w:r>
      <w:proofErr w:type="spellStart"/>
      <w:r>
        <w:rPr>
          <w:color w:val="FFFFFF"/>
          <w:lang w:val="pt-PT"/>
        </w:rPr>
        <w:t>LEDs</w:t>
      </w:r>
      <w:proofErr w:type="spellEnd"/>
      <w:r>
        <w:rPr>
          <w:color w:val="FFFFFF"/>
          <w:lang w:val="pt-PT"/>
        </w:rPr>
        <w:t xml:space="preserve"> estarem ligados) o jogo termina retornando a um estado IDLE, aguardando novamente uma pressão superior a dois segundos do botão. Mensagens de </w:t>
      </w:r>
      <w:proofErr w:type="spellStart"/>
      <w:r>
        <w:rPr>
          <w:color w:val="FFFFFF"/>
          <w:lang w:val="pt-PT"/>
        </w:rPr>
        <w:t>debug</w:t>
      </w:r>
      <w:proofErr w:type="spellEnd"/>
      <w:r>
        <w:rPr>
          <w:color w:val="FFFFFF"/>
          <w:lang w:val="pt-PT"/>
        </w:rPr>
        <w:t xml:space="preserve"> são impressas na comunicação Serial para monitorar o estado dos LED</w:t>
      </w:r>
      <w:r w:rsidR="00B55EBA">
        <w:rPr>
          <w:color w:val="FFFFFF"/>
          <w:lang w:val="pt-PT"/>
        </w:rPr>
        <w:t>s.</w:t>
      </w:r>
    </w:p>
    <w:p w14:paraId="6A522774" w14:textId="77777777" w:rsidR="00F44A37" w:rsidRPr="002006FF" w:rsidRDefault="00000000">
      <w:pPr>
        <w:rPr>
          <w:lang w:val="pt-PT"/>
        </w:rPr>
      </w:pPr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18EE8" wp14:editId="17CD3D93">
                <wp:simplePos x="0" y="0"/>
                <wp:positionH relativeFrom="page">
                  <wp:posOffset>75565</wp:posOffset>
                </wp:positionH>
                <wp:positionV relativeFrom="paragraph">
                  <wp:posOffset>147955</wp:posOffset>
                </wp:positionV>
                <wp:extent cx="1159514" cy="1317622"/>
                <wp:effectExtent l="16196" t="21904" r="37782" b="18732"/>
                <wp:wrapNone/>
                <wp:docPr id="870435063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08AD3F1" id="Right Triangle 4" o:spid="_x0000_s1026" style="position:absolute;margin-left:5.95pt;margin-top:11.65pt;width:91.3pt;height:103.75pt;rotation:5898254fd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p w14:paraId="6CC08001" w14:textId="77777777" w:rsidR="00F44A37" w:rsidRPr="002006FF" w:rsidRDefault="00000000">
      <w:pPr>
        <w:pStyle w:val="Heading1"/>
        <w:rPr>
          <w:lang w:val="pt-PT"/>
        </w:rPr>
      </w:pP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A0B035" wp14:editId="72949AA5">
                <wp:simplePos x="0" y="0"/>
                <wp:positionH relativeFrom="page">
                  <wp:posOffset>6318247</wp:posOffset>
                </wp:positionH>
                <wp:positionV relativeFrom="paragraph">
                  <wp:posOffset>-912498</wp:posOffset>
                </wp:positionV>
                <wp:extent cx="1473199" cy="1295403"/>
                <wp:effectExtent l="0" t="0" r="31751" b="19047"/>
                <wp:wrapNone/>
                <wp:docPr id="174457919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199" cy="1295403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CD6C4" id="Straight Connector 6" o:spid="_x0000_s1026" type="#_x0000_t32" style="position:absolute;margin-left:497.5pt;margin-top:-71.85pt;width:116pt;height:102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" strokecolor="#e7e6e6" strokeweight=".52906mm">
                <v:stroke joinstyle="miter"/>
                <w10:wrap anchorx="page"/>
              </v:shape>
            </w:pict>
          </mc:Fallback>
        </mc:AlternateContent>
      </w:r>
      <w:r>
        <w:rPr>
          <w:noProof/>
          <w:color w:val="FFFFFF"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FDB163" wp14:editId="248B1023">
                <wp:simplePos x="0" y="0"/>
                <wp:positionH relativeFrom="page">
                  <wp:posOffset>6559233</wp:posOffset>
                </wp:positionH>
                <wp:positionV relativeFrom="paragraph">
                  <wp:posOffset>-989009</wp:posOffset>
                </wp:positionV>
                <wp:extent cx="1159514" cy="1317622"/>
                <wp:effectExtent l="35246" t="21904" r="18732" b="37782"/>
                <wp:wrapNone/>
                <wp:docPr id="125953690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9996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6698AC6" id="Right Triangle 4" o:spid="_x0000_s1026" style="position:absolute;margin-left:516.5pt;margin-top:-77.85pt;width:91.3pt;height:103.75pt;rotation:-5898236fd;flip:y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  <w:r>
        <w:rPr>
          <w:color w:val="FFFFFF"/>
          <w:lang w:val="pt-PT"/>
        </w:rPr>
        <w:t xml:space="preserve">- Observações Importantes: </w:t>
      </w:r>
    </w:p>
    <w:p w14:paraId="2FFB91A9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1. O código do jogo foi concebido para ser utilizado com um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Uno e foi testado com sucesso. No entanto, é possível que seja necessário fazer ajustes para que funcione corretamente com outros modelos de </w:t>
      </w:r>
      <w:proofErr w:type="spellStart"/>
      <w:r>
        <w:rPr>
          <w:color w:val="FFFFFF"/>
          <w:lang w:val="pt-PT"/>
        </w:rPr>
        <w:t>Arduino</w:t>
      </w:r>
      <w:proofErr w:type="spellEnd"/>
      <w:r>
        <w:rPr>
          <w:color w:val="FFFFFF"/>
          <w:lang w:val="pt-PT"/>
        </w:rPr>
        <w:t xml:space="preserve"> ou com outros microcontroladores.</w:t>
      </w:r>
    </w:p>
    <w:p w14:paraId="610FDE6E" w14:textId="77777777" w:rsidR="00F44A37" w:rsidRDefault="00000000">
      <w:pPr>
        <w:rPr>
          <w:color w:val="FFFFFF"/>
          <w:lang w:val="pt-PT"/>
        </w:rPr>
      </w:pPr>
      <w:r>
        <w:rPr>
          <w:color w:val="FFFFFF"/>
          <w:lang w:val="pt-PT"/>
        </w:rPr>
        <w:t xml:space="preserve">2. O código do jogo foi concebido para ser corrido sem interrupções num prazo máximo de aproximadamente 49 dias devido à natureza do tipo de variável utilizada para armazenar o tempo e à maneira como o tempo é contabilizado. Caso seja necessário correr o código por um período de tempo superior é necessário fazer ajustes para evitar </w:t>
      </w:r>
      <w:proofErr w:type="spellStart"/>
      <w:r>
        <w:rPr>
          <w:color w:val="FFFFFF"/>
          <w:lang w:val="pt-PT"/>
        </w:rPr>
        <w:t>overflow</w:t>
      </w:r>
      <w:proofErr w:type="spellEnd"/>
      <w:r>
        <w:rPr>
          <w:color w:val="FFFFFF"/>
          <w:lang w:val="pt-PT"/>
        </w:rPr>
        <w:t xml:space="preserve"> na variável que armazena o tempo e na função que é responsável por o contabilizar (função </w:t>
      </w:r>
      <w:proofErr w:type="spellStart"/>
      <w:r>
        <w:rPr>
          <w:color w:val="FFFFFF"/>
          <w:lang w:val="pt-PT"/>
        </w:rPr>
        <w:t>millis</w:t>
      </w:r>
      <w:proofErr w:type="spellEnd"/>
      <w:r>
        <w:rPr>
          <w:color w:val="FFFFFF"/>
          <w:lang w:val="pt-PT"/>
        </w:rPr>
        <w:t>).</w:t>
      </w:r>
    </w:p>
    <w:p w14:paraId="38D4FA3A" w14:textId="77777777" w:rsidR="00F44A37" w:rsidRDefault="00F44A37">
      <w:pPr>
        <w:rPr>
          <w:color w:val="FFFFFF"/>
          <w:lang w:val="pt-PT"/>
        </w:rPr>
      </w:pPr>
    </w:p>
    <w:p w14:paraId="5D905BDC" w14:textId="77777777" w:rsidR="00F44A37" w:rsidRDefault="00000000">
      <w:r>
        <w:rPr>
          <w:noProof/>
          <w:sz w:val="40"/>
          <w:szCs w:val="40"/>
          <w:lang w:val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6DB25" wp14:editId="5BE53D29">
                <wp:simplePos x="0" y="0"/>
                <wp:positionH relativeFrom="page">
                  <wp:posOffset>43815</wp:posOffset>
                </wp:positionH>
                <wp:positionV relativeFrom="paragraph">
                  <wp:posOffset>5741670</wp:posOffset>
                </wp:positionV>
                <wp:extent cx="1159514" cy="1317622"/>
                <wp:effectExtent l="16196" t="21904" r="37782" b="18732"/>
                <wp:wrapNone/>
                <wp:docPr id="1261824197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9987" flipV="1">
                          <a:off x="0" y="0"/>
                          <a:ext cx="1159514" cy="1317622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ss"/>
                            <a:gd name="f6" fmla="val 0"/>
                            <a:gd name="f7" fmla="+- 0 0 -360"/>
                            <a:gd name="f8" fmla="+- 0 0 -180"/>
                            <a:gd name="f9" fmla="+- 0 0 -90"/>
                            <a:gd name="f10" fmla="abs f3"/>
                            <a:gd name="f11" fmla="abs f4"/>
                            <a:gd name="f12" fmla="abs f5"/>
                            <a:gd name="f13" fmla="val f6"/>
                            <a:gd name="f14" fmla="*/ f7 f0 1"/>
                            <a:gd name="f15" fmla="*/ f8 f0 1"/>
                            <a:gd name="f16" fmla="*/ f9 f0 1"/>
                            <a:gd name="f17" fmla="?: f10 f3 1"/>
                            <a:gd name="f18" fmla="?: f11 f4 1"/>
                            <a:gd name="f19" fmla="?: f12 f5 1"/>
                            <a:gd name="f20" fmla="*/ f14 1 f2"/>
                            <a:gd name="f21" fmla="*/ f15 1 f2"/>
                            <a:gd name="f22" fmla="*/ f16 1 f2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0 f1"/>
                            <a:gd name="f28" fmla="+- f21 0 f1"/>
                            <a:gd name="f29" fmla="+- f22 0 f1"/>
                            <a:gd name="f30" fmla="min f24 f23"/>
                            <a:gd name="f31" fmla="*/ f25 1 f19"/>
                            <a:gd name="f32" fmla="*/ f26 1 f19"/>
                            <a:gd name="f33" fmla="val f31"/>
                            <a:gd name="f34" fmla="val f32"/>
                            <a:gd name="f35" fmla="*/ f13 f30 1"/>
                            <a:gd name="f36" fmla="+- f34 0 f13"/>
                            <a:gd name="f37" fmla="+- f33 0 f13"/>
                            <a:gd name="f38" fmla="*/ f34 f30 1"/>
                            <a:gd name="f39" fmla="*/ f33 f30 1"/>
                            <a:gd name="f40" fmla="*/ f36 1 2"/>
                            <a:gd name="f41" fmla="*/ f37 1 2"/>
                            <a:gd name="f42" fmla="*/ f37 1 12"/>
                            <a:gd name="f43" fmla="*/ f36 7 1"/>
                            <a:gd name="f44" fmla="*/ f37 7 1"/>
                            <a:gd name="f45" fmla="*/ f36 11 1"/>
                            <a:gd name="f46" fmla="+- f13 f40 0"/>
                            <a:gd name="f47" fmla="+- f13 f41 0"/>
                            <a:gd name="f48" fmla="*/ f43 1 12"/>
                            <a:gd name="f49" fmla="*/ f44 1 12"/>
                            <a:gd name="f50" fmla="*/ f45 1 12"/>
                            <a:gd name="f51" fmla="*/ f42 f30 1"/>
                            <a:gd name="f52" fmla="*/ f48 f30 1"/>
                            <a:gd name="f53" fmla="*/ f49 f30 1"/>
                            <a:gd name="f54" fmla="*/ f50 f30 1"/>
                            <a:gd name="f55" fmla="*/ f47 f30 1"/>
                            <a:gd name="f56" fmla="*/ f46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7">
                              <a:pos x="f35" y="f35"/>
                            </a:cxn>
                            <a:cxn ang="f28">
                              <a:pos x="f35" y="f38"/>
                            </a:cxn>
                            <a:cxn ang="f28">
                              <a:pos x="f39" y="f38"/>
                            </a:cxn>
                            <a:cxn ang="f29">
                              <a:pos x="f55" y="f56"/>
                            </a:cxn>
                          </a:cxnLst>
                          <a:rect l="f51" t="f52" r="f53" b="f54"/>
                          <a:pathLst>
                            <a:path>
                              <a:moveTo>
                                <a:pt x="f35" y="f38"/>
                              </a:moveTo>
                              <a:lnTo>
                                <a:pt x="f35" y="f35"/>
                              </a:lnTo>
                              <a:lnTo>
                                <a:pt x="f39" y="f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  <a:ln w="12701" cap="flat">
                          <a:solidFill>
                            <a:srgbClr val="E7E6E6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F73574D" id="Right Triangle 4" o:spid="_x0000_s1026" style="position:absolute;margin-left:3.45pt;margin-top:452.1pt;width:91.3pt;height:103.75pt;rotation:5898254fd;flip:y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59514,131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" path="m,1317622l,,1159514,1317622,,1317622xe" fillcolor="#e7e6e6" strokecolor="#e7e6e6" strokeweight=".35281mm">
                <v:stroke joinstyle="miter"/>
                <v:path arrowok="t" o:connecttype="custom" o:connectlocs="579757,0;1159514,658811;579757,1317622;0,658811;0,0;0,1317622;1159514,1317622;579757,658811" o:connectangles="270,0,90,180,270,90,90,0" textboxrect="96626,768613,676383,1207820"/>
                <w10:wrap anchorx="page"/>
              </v:shape>
            </w:pict>
          </mc:Fallback>
        </mc:AlternateContent>
      </w:r>
    </w:p>
    <w:sectPr w:rsidR="00F44A3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0D53A" w14:textId="77777777" w:rsidR="005A13E0" w:rsidRDefault="005A13E0">
      <w:pPr>
        <w:spacing w:after="0" w:line="240" w:lineRule="auto"/>
      </w:pPr>
      <w:r>
        <w:separator/>
      </w:r>
    </w:p>
  </w:endnote>
  <w:endnote w:type="continuationSeparator" w:id="0">
    <w:p w14:paraId="0089CFAE" w14:textId="77777777" w:rsidR="005A13E0" w:rsidRDefault="005A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6BEF3" w14:textId="77777777" w:rsidR="005A13E0" w:rsidRDefault="005A13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02B8CB2" w14:textId="77777777" w:rsidR="005A13E0" w:rsidRDefault="005A1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37"/>
    <w:rsid w:val="002006FF"/>
    <w:rsid w:val="002D4D21"/>
    <w:rsid w:val="002D77F8"/>
    <w:rsid w:val="003169D7"/>
    <w:rsid w:val="003367B0"/>
    <w:rsid w:val="005A13E0"/>
    <w:rsid w:val="005B59B4"/>
    <w:rsid w:val="00B55EBA"/>
    <w:rsid w:val="00BD00C7"/>
    <w:rsid w:val="00F4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62EA"/>
  <w15:docId w15:val="{1CF39548-017C-404A-803E-055D558A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Emphasis">
    <w:name w:val="Emphasis"/>
    <w:basedOn w:val="DefaultParagraphFont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jvFg4etgcoY-whack-a-mole-game-with-arduin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Almeida de Oliveira</dc:creator>
  <dc:description/>
  <cp:lastModifiedBy>Carlos Miguel Almeida de Oliveira</cp:lastModifiedBy>
  <cp:revision>4</cp:revision>
  <dcterms:created xsi:type="dcterms:W3CDTF">2024-10-30T11:47:00Z</dcterms:created>
  <dcterms:modified xsi:type="dcterms:W3CDTF">2024-10-30T11:56:00Z</dcterms:modified>
</cp:coreProperties>
</file>